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EE" w:rsidRPr="009452EE" w:rsidRDefault="009452EE" w:rsidP="009452EE">
      <w:pPr>
        <w:pStyle w:val="Puesto"/>
        <w:rPr>
          <w:rFonts w:asciiTheme="minorHAnsi" w:hAnsiTheme="minorHAnsi" w:cs="Tahoma"/>
          <w:sz w:val="16"/>
          <w:szCs w:val="16"/>
        </w:rPr>
      </w:pPr>
      <w:r w:rsidRPr="009452EE">
        <w:rPr>
          <w:rFonts w:asciiTheme="minorHAnsi" w:hAnsiTheme="minorHAnsi" w:cs="Tahoma"/>
          <w:spacing w:val="4"/>
          <w:sz w:val="40"/>
          <w:szCs w:val="40"/>
        </w:rPr>
        <w:t>Informe de Avance</w:t>
      </w:r>
    </w:p>
    <w:p w:rsidR="009452EE" w:rsidRDefault="009452EE" w:rsidP="00D61599">
      <w:pPr>
        <w:pStyle w:val="Puesto"/>
        <w:jc w:val="left"/>
        <w:rPr>
          <w:rFonts w:ascii="Tahoma" w:hAnsi="Tahoma" w:cs="Tahoma"/>
          <w:sz w:val="16"/>
          <w:szCs w:val="16"/>
        </w:rPr>
      </w:pPr>
    </w:p>
    <w:p w:rsidR="00447F8A" w:rsidRPr="00672A77" w:rsidRDefault="00F977F4" w:rsidP="00D61599">
      <w:pPr>
        <w:pStyle w:val="Puesto"/>
        <w:jc w:val="left"/>
        <w:rPr>
          <w:rFonts w:ascii="Tahoma" w:hAnsi="Tahoma" w:cs="Tahoma"/>
          <w:sz w:val="16"/>
          <w:szCs w:val="16"/>
        </w:rPr>
      </w:pPr>
      <w:sdt>
        <w:sdtPr>
          <w:rPr>
            <w:rFonts w:ascii="Tahoma" w:hAnsi="Tahoma" w:cs="Tahoma"/>
            <w:sz w:val="16"/>
            <w:szCs w:val="16"/>
          </w:rPr>
          <w:id w:val="655120308"/>
          <w:placeholder>
            <w:docPart w:val="C9F525E137334B70BB810F120E518634"/>
          </w:placeholder>
        </w:sdtPr>
        <w:sdtEndPr/>
        <w:sdtContent>
          <w:r w:rsidR="00563E74" w:rsidRPr="00672A77">
            <w:rPr>
              <w:rFonts w:ascii="Tahoma" w:hAnsi="Tahoma" w:cs="Tahoma"/>
              <w:sz w:val="16"/>
              <w:szCs w:val="16"/>
            </w:rPr>
            <w:t>[</w:t>
          </w:r>
          <w:r w:rsidR="00D61599" w:rsidRPr="00672A77">
            <w:rPr>
              <w:rFonts w:ascii="Tahoma" w:hAnsi="Tahoma" w:cs="Tahoma"/>
              <w:sz w:val="16"/>
              <w:szCs w:val="16"/>
            </w:rPr>
            <w:t>Proyecto</w:t>
          </w:r>
          <w:r w:rsidR="00563E74" w:rsidRPr="00672A77">
            <w:rPr>
              <w:rFonts w:ascii="Tahoma" w:hAnsi="Tahoma" w:cs="Tahoma"/>
              <w:sz w:val="16"/>
              <w:szCs w:val="16"/>
            </w:rPr>
            <w:t>]</w:t>
          </w:r>
        </w:sdtContent>
      </w:sdt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sdt>
        <w:sdtPr>
          <w:rPr>
            <w:rFonts w:ascii="Tahoma" w:hAnsi="Tahoma" w:cs="Tahoma"/>
            <w:sz w:val="16"/>
            <w:szCs w:val="16"/>
          </w:rPr>
          <w:id w:val="199592519"/>
          <w:placeholder>
            <w:docPart w:val="C9F525E137334B70BB810F120E518634"/>
          </w:placeholder>
        </w:sdtPr>
        <w:sdtEndPr/>
        <w:sdtContent>
          <w:r w:rsidR="00563E74" w:rsidRPr="00672A77">
            <w:rPr>
              <w:rFonts w:ascii="Tahoma" w:hAnsi="Tahoma" w:cs="Tahoma"/>
              <w:sz w:val="16"/>
              <w:szCs w:val="16"/>
            </w:rPr>
            <w:t>[</w:t>
          </w:r>
          <w:r w:rsidR="00D61599" w:rsidRPr="00672A77">
            <w:rPr>
              <w:rFonts w:ascii="Tahoma" w:hAnsi="Tahoma" w:cs="Tahoma"/>
              <w:sz w:val="16"/>
              <w:szCs w:val="16"/>
            </w:rPr>
            <w:t>Grupo</w:t>
          </w:r>
          <w:r w:rsidR="00563E74" w:rsidRPr="00672A77">
            <w:rPr>
              <w:rFonts w:ascii="Tahoma" w:hAnsi="Tahoma" w:cs="Tahoma"/>
              <w:sz w:val="16"/>
              <w:szCs w:val="16"/>
            </w:rPr>
            <w:t>]</w:t>
          </w:r>
        </w:sdtContent>
      </w:sdt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r w:rsidR="009452EE">
        <w:rPr>
          <w:rFonts w:ascii="Tahoma" w:hAnsi="Tahoma" w:cs="Tahoma"/>
          <w:sz w:val="16"/>
          <w:szCs w:val="16"/>
        </w:rPr>
        <w:tab/>
      </w:r>
      <w:r w:rsidR="009452EE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sdt>
        <w:sdtPr>
          <w:rPr>
            <w:rFonts w:ascii="Tahoma" w:hAnsi="Tahoma" w:cs="Tahoma"/>
            <w:sz w:val="16"/>
            <w:szCs w:val="16"/>
          </w:rPr>
          <w:id w:val="-1992168413"/>
          <w:placeholder>
            <w:docPart w:val="FA2086CFFBA44A9B8C3C7DD0760FD81D"/>
          </w:placeholder>
          <w:date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563E74" w:rsidRPr="00672A77">
            <w:rPr>
              <w:rFonts w:ascii="Tahoma" w:hAnsi="Tahoma" w:cs="Tahoma"/>
              <w:sz w:val="16"/>
              <w:szCs w:val="16"/>
            </w:rPr>
            <w:t>[</w:t>
          </w:r>
          <w:r w:rsidR="00D61599" w:rsidRPr="00672A77">
            <w:rPr>
              <w:rFonts w:ascii="Tahoma" w:hAnsi="Tahoma" w:cs="Tahoma"/>
              <w:sz w:val="16"/>
              <w:szCs w:val="16"/>
            </w:rPr>
            <w:t>Fecha</w:t>
          </w:r>
          <w:r w:rsidR="00563E74" w:rsidRPr="00672A77">
            <w:rPr>
              <w:rFonts w:ascii="Tahoma" w:hAnsi="Tahoma" w:cs="Tahoma"/>
              <w:sz w:val="16"/>
              <w:szCs w:val="16"/>
            </w:rPr>
            <w:t>]</w:t>
          </w:r>
        </w:sdtContent>
      </w:sdt>
    </w:p>
    <w:p w:rsidR="00FF6079" w:rsidRDefault="00FF6079" w:rsidP="00FF6079"/>
    <w:tbl>
      <w:tblPr>
        <w:tblW w:w="8647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6378"/>
      </w:tblGrid>
      <w:tr w:rsidR="009452EE" w:rsidRPr="00447F8A" w:rsidTr="009452EE">
        <w:tc>
          <w:tcPr>
            <w:tcW w:w="2269" w:type="dxa"/>
            <w:shd w:val="clear" w:color="auto" w:fill="548DD4" w:themeFill="text2" w:themeFillTint="99"/>
          </w:tcPr>
          <w:p w:rsidR="009452EE" w:rsidRDefault="009452EE" w:rsidP="009452EE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Integrantes</w:t>
            </w:r>
          </w:p>
        </w:tc>
        <w:sdt>
          <w:sdtPr>
            <w:alias w:val="Integrantes"/>
            <w:tag w:val="Lista de Integrantes [Perez, Diaz, etc]"/>
            <w:id w:val="15106312"/>
            <w:placeholder>
              <w:docPart w:val="5888C6AA885E41A4AFAAD3CAA943D0DC"/>
            </w:placeholder>
            <w:showingPlcHdr/>
          </w:sdtPr>
          <w:sdtEndPr>
            <w:rPr>
              <w:rFonts w:asciiTheme="minorHAnsi" w:hAnsiTheme="minorHAnsi"/>
              <w:b/>
              <w:color w:val="FFFFFF"/>
            </w:rPr>
          </w:sdtEndPr>
          <w:sdtContent>
            <w:tc>
              <w:tcPr>
                <w:tcW w:w="6378" w:type="dxa"/>
                <w:shd w:val="clear" w:color="auto" w:fill="auto"/>
              </w:tcPr>
              <w:p w:rsidR="009452EE" w:rsidRDefault="009452EE" w:rsidP="004F19E7">
                <w:pPr>
                  <w:pStyle w:val="Tabletext"/>
                  <w:jc w:val="center"/>
                </w:pPr>
                <w:r w:rsidRPr="00EF48AF">
                  <w:rPr>
                    <w:rStyle w:val="Textodelmarcadordeposicin"/>
                    <w:rFonts w:eastAsiaTheme="minorHAnsi"/>
                  </w:rPr>
                  <w:t>Haga clic aquí para escribir texto.</w:t>
                </w:r>
              </w:p>
            </w:tc>
          </w:sdtContent>
        </w:sdt>
      </w:tr>
      <w:tr w:rsidR="009452EE" w:rsidRPr="00447F8A" w:rsidTr="009452EE">
        <w:tc>
          <w:tcPr>
            <w:tcW w:w="2269" w:type="dxa"/>
            <w:shd w:val="clear" w:color="auto" w:fill="548DD4" w:themeFill="text2" w:themeFillTint="99"/>
          </w:tcPr>
          <w:p w:rsidR="009452EE" w:rsidRDefault="009452EE" w:rsidP="009452EE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Número de Entrega</w:t>
            </w:r>
          </w:p>
        </w:tc>
        <w:sdt>
          <w:sdtPr>
            <w:alias w:val="Porcentaje"/>
            <w:tag w:val="Porcentaje"/>
            <w:id w:val="15106311"/>
            <w:placeholder>
              <w:docPart w:val="33CCC2923F454E0BBE546C3CEDF7538B"/>
            </w:placeholder>
            <w:showingPlcHdr/>
          </w:sdtPr>
          <w:sdtEndPr>
            <w:rPr>
              <w:rFonts w:asciiTheme="minorHAnsi" w:hAnsiTheme="minorHAnsi"/>
              <w:b/>
              <w:color w:val="FFFFFF"/>
            </w:rPr>
          </w:sdtEndPr>
          <w:sdtContent>
            <w:tc>
              <w:tcPr>
                <w:tcW w:w="6378" w:type="dxa"/>
                <w:shd w:val="clear" w:color="auto" w:fill="auto"/>
              </w:tcPr>
              <w:p w:rsidR="009452EE" w:rsidRDefault="009452EE" w:rsidP="004F19E7">
                <w:pPr>
                  <w:pStyle w:val="Tabletext"/>
                  <w:jc w:val="center"/>
                </w:pPr>
                <w:r w:rsidRPr="00EF48AF">
                  <w:rPr>
                    <w:rStyle w:val="Textodelmarcadordeposicin"/>
                    <w:rFonts w:eastAsiaTheme="minorHAnsi"/>
                  </w:rPr>
                  <w:t>Haga clic aquí para escribir texto.</w:t>
                </w:r>
              </w:p>
            </w:tc>
          </w:sdtContent>
        </w:sdt>
      </w:tr>
      <w:tr w:rsidR="00FF6079" w:rsidRPr="00447F8A" w:rsidTr="009452EE">
        <w:tc>
          <w:tcPr>
            <w:tcW w:w="2269" w:type="dxa"/>
            <w:shd w:val="clear" w:color="auto" w:fill="548DD4" w:themeFill="text2" w:themeFillTint="99"/>
          </w:tcPr>
          <w:p w:rsidR="00FF6079" w:rsidRPr="00447F8A" w:rsidRDefault="00FF6079" w:rsidP="004F19E7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Porcentaje de avance:</w:t>
            </w:r>
          </w:p>
        </w:tc>
        <w:sdt>
          <w:sdtPr>
            <w:alias w:val="Porcentaje"/>
            <w:tag w:val="Porcentaje"/>
            <w:id w:val="1546709013"/>
            <w:placeholder>
              <w:docPart w:val="0054BE23159D45F3AF3811B8A178DE77"/>
            </w:placeholder>
            <w:showingPlcHdr/>
          </w:sdtPr>
          <w:sdtEndPr>
            <w:rPr>
              <w:rFonts w:asciiTheme="minorHAnsi" w:hAnsiTheme="minorHAnsi"/>
              <w:b/>
              <w:color w:val="FFFFFF"/>
            </w:rPr>
          </w:sdtEndPr>
          <w:sdtContent>
            <w:tc>
              <w:tcPr>
                <w:tcW w:w="6378" w:type="dxa"/>
                <w:shd w:val="clear" w:color="auto" w:fill="auto"/>
              </w:tcPr>
              <w:p w:rsidR="00FF6079" w:rsidRPr="00447F8A" w:rsidRDefault="002E1E38" w:rsidP="004F19E7">
                <w:pPr>
                  <w:pStyle w:val="Tabletext"/>
                  <w:jc w:val="center"/>
                  <w:rPr>
                    <w:rFonts w:asciiTheme="minorHAnsi" w:hAnsiTheme="minorHAnsi"/>
                    <w:b/>
                    <w:color w:val="FFFFFF"/>
                  </w:rPr>
                </w:pPr>
                <w:r w:rsidRPr="00EF48AF">
                  <w:rPr>
                    <w:rStyle w:val="Textodelmarcadordeposicin"/>
                    <w:rFonts w:eastAsiaTheme="minorHAnsi"/>
                  </w:rPr>
                  <w:t>Haga clic aquí para escribir texto.</w:t>
                </w:r>
              </w:p>
            </w:tc>
          </w:sdtContent>
        </w:sdt>
      </w:tr>
    </w:tbl>
    <w:p w:rsidR="00563E74" w:rsidRDefault="00563E74" w:rsidP="00B02F7C">
      <w:pPr>
        <w:pStyle w:val="Puesto"/>
        <w:rPr>
          <w:rFonts w:asciiTheme="minorHAnsi" w:hAnsiTheme="minorHAnsi"/>
          <w:sz w:val="28"/>
        </w:rPr>
      </w:pPr>
    </w:p>
    <w:p w:rsidR="00B02F7C" w:rsidRPr="00447F8A" w:rsidRDefault="009452EE" w:rsidP="00B02F7C">
      <w:pPr>
        <w:pStyle w:val="Puest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Funcionalidad Comprometida</w:t>
      </w:r>
    </w:p>
    <w:p w:rsidR="00B02F7C" w:rsidRPr="00447F8A" w:rsidRDefault="00B02F7C" w:rsidP="00B02F7C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50"/>
        <w:gridCol w:w="1027"/>
        <w:gridCol w:w="4177"/>
        <w:gridCol w:w="1267"/>
      </w:tblGrid>
      <w:tr w:rsidR="005934AF" w:rsidRPr="00447F8A" w:rsidTr="00D41462">
        <w:trPr>
          <w:trHeight w:val="20"/>
        </w:trPr>
        <w:tc>
          <w:tcPr>
            <w:tcW w:w="1290" w:type="pct"/>
            <w:shd w:val="clear" w:color="auto" w:fill="548DD4" w:themeFill="text2" w:themeFillTint="99"/>
          </w:tcPr>
          <w:p w:rsidR="005934AF" w:rsidRPr="00447F8A" w:rsidRDefault="005934AF" w:rsidP="00FF6079">
            <w:pPr>
              <w:pStyle w:val="Tabletext"/>
              <w:ind w:left="360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Requerimientos prometidos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934AF" w:rsidRPr="00447F8A" w:rsidRDefault="005934AF" w:rsidP="00C11612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Completo</w:t>
            </w:r>
          </w:p>
        </w:tc>
        <w:tc>
          <w:tcPr>
            <w:tcW w:w="2395" w:type="pct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934AF" w:rsidRPr="00447F8A" w:rsidRDefault="005934AF" w:rsidP="00FF6079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Comentarios</w:t>
            </w:r>
          </w:p>
        </w:tc>
        <w:tc>
          <w:tcPr>
            <w:tcW w:w="726" w:type="pct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934AF" w:rsidRDefault="005934AF" w:rsidP="00FF6079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Responsable</w:t>
            </w:r>
          </w:p>
        </w:tc>
      </w:tr>
      <w:tr w:rsidR="005934AF" w:rsidRPr="00447F8A" w:rsidTr="00D41462">
        <w:trPr>
          <w:cantSplit/>
          <w:trHeight w:val="237"/>
        </w:trPr>
        <w:tc>
          <w:tcPr>
            <w:tcW w:w="1290" w:type="pct"/>
            <w:tcBorders>
              <w:bottom w:val="single" w:sz="4" w:space="0" w:color="auto"/>
            </w:tcBorders>
          </w:tcPr>
          <w:sdt>
            <w:sdtPr>
              <w:rPr>
                <w:rFonts w:asciiTheme="minorHAnsi" w:hAnsiTheme="minorHAnsi"/>
              </w:rPr>
              <w:alias w:val="Requerimientos prometidos"/>
              <w:tag w:val="Requerimientos "/>
              <w:id w:val="-1249036786"/>
              <w:placeholder>
                <w:docPart w:val="9AB47FE345AE42ED83996E72755B671D"/>
              </w:placeholder>
            </w:sdtPr>
            <w:sdtEndPr/>
            <w:sdtContent>
              <w:p w:rsidR="005934AF" w:rsidRPr="00447F8A" w:rsidRDefault="005934AF" w:rsidP="00C11612">
                <w:pPr>
                  <w:pStyle w:val="Tabletext"/>
                  <w:jc w:val="both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Requerimiento (RF07</w:t>
                </w:r>
                <w:r w:rsidRPr="00447F8A">
                  <w:rPr>
                    <w:rFonts w:asciiTheme="minorHAnsi" w:hAnsiTheme="minorHAnsi"/>
                  </w:rPr>
                  <w:t>)</w:t>
                </w:r>
              </w:p>
            </w:sdtContent>
          </w:sdt>
        </w:tc>
        <w:sdt>
          <w:sdtPr>
            <w:tag w:val="Hecho?"/>
            <w:id w:val="-649989520"/>
            <w:placeholder>
              <w:docPart w:val="CF3DC64F4FFE4E86BBA9EA0218DF9EE8"/>
            </w:placeholder>
            <w:showingPlcHdr/>
            <w:dropDownList>
              <w:listItem w:displayText="Si" w:value="Si"/>
              <w:listItem w:displayText="No" w:value="No"/>
            </w:dropDownList>
          </w:sdtPr>
          <w:sdtEndPr>
            <w:rPr>
              <w:rFonts w:asciiTheme="minorHAnsi" w:hAnsiTheme="minorHAnsi"/>
            </w:rPr>
          </w:sdtEndPr>
          <w:sdtContent>
            <w:tc>
              <w:tcPr>
                <w:tcW w:w="589" w:type="pct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5934AF" w:rsidRPr="00447F8A" w:rsidRDefault="005934AF" w:rsidP="00C11612">
                <w:pPr>
                  <w:pStyle w:val="Tabletext"/>
                  <w:rPr>
                    <w:rFonts w:asciiTheme="minorHAnsi" w:hAnsiTheme="minorHAnsi"/>
                  </w:rPr>
                </w:pPr>
                <w:r w:rsidRPr="00EF48AF">
                  <w:rPr>
                    <w:rStyle w:val="Textodelmarcadordeposicin"/>
                    <w:rFonts w:eastAsiaTheme="minorHAnsi"/>
                  </w:rPr>
                  <w:t>Elija un elemento.</w:t>
                </w:r>
              </w:p>
            </w:tc>
          </w:sdtContent>
        </w:sdt>
        <w:sdt>
          <w:sdtPr>
            <w:alias w:val="Comentarios"/>
            <w:tag w:val="Comentarios"/>
            <w:id w:val="925848495"/>
            <w:placeholder>
              <w:docPart w:val="55B5B58A359C42A7998C9889174AA152"/>
            </w:placeholder>
            <w:showingPlcHdr/>
          </w:sdtPr>
          <w:sdtEndPr>
            <w:rPr>
              <w:rFonts w:asciiTheme="minorHAnsi" w:hAnsiTheme="minorHAnsi"/>
            </w:rPr>
          </w:sdtEndPr>
          <w:sdtContent>
            <w:tc>
              <w:tcPr>
                <w:tcW w:w="2395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5934AF" w:rsidRPr="00447F8A" w:rsidRDefault="005934AF" w:rsidP="00C11612">
                <w:pPr>
                  <w:pStyle w:val="Tabletext"/>
                  <w:jc w:val="both"/>
                  <w:rPr>
                    <w:rFonts w:asciiTheme="minorHAnsi" w:hAnsiTheme="minorHAnsi"/>
                  </w:rPr>
                </w:pPr>
                <w:r w:rsidRPr="00EF48AF">
                  <w:rPr>
                    <w:rStyle w:val="Textodelmarcadordeposicin"/>
                    <w:rFonts w:eastAsiaTheme="minorHAnsi"/>
                  </w:rPr>
                  <w:t>Haga clic aquí para escribir texto.</w:t>
                </w:r>
              </w:p>
            </w:tc>
          </w:sdtContent>
        </w:sdt>
        <w:tc>
          <w:tcPr>
            <w:tcW w:w="726" w:type="pct"/>
            <w:tcBorders>
              <w:left w:val="single" w:sz="4" w:space="0" w:color="auto"/>
              <w:bottom w:val="single" w:sz="4" w:space="0" w:color="auto"/>
            </w:tcBorders>
          </w:tcPr>
          <w:p w:rsidR="005934AF" w:rsidRDefault="005934AF" w:rsidP="00C11612">
            <w:pPr>
              <w:pStyle w:val="Tabletext"/>
              <w:jc w:val="both"/>
            </w:pPr>
          </w:p>
        </w:tc>
      </w:tr>
      <w:tr w:rsidR="005934AF" w:rsidRPr="00447F8A" w:rsidTr="00D41462">
        <w:trPr>
          <w:cantSplit/>
          <w:trHeight w:val="364"/>
        </w:trPr>
        <w:tc>
          <w:tcPr>
            <w:tcW w:w="1290" w:type="pct"/>
            <w:tcBorders>
              <w:top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589" w:type="pct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9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</w:tr>
      <w:tr w:rsidR="005934AF" w:rsidRPr="00447F8A" w:rsidTr="00D41462">
        <w:trPr>
          <w:cantSplit/>
          <w:trHeight w:val="284"/>
        </w:trPr>
        <w:tc>
          <w:tcPr>
            <w:tcW w:w="1290" w:type="pct"/>
            <w:tcBorders>
              <w:top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  <w:color w:val="C0C0C0"/>
              </w:rPr>
            </w:pPr>
          </w:p>
        </w:tc>
        <w:tc>
          <w:tcPr>
            <w:tcW w:w="589" w:type="pct"/>
            <w:tcBorders>
              <w:right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rPr>
                <w:rFonts w:asciiTheme="minorHAnsi" w:hAnsiTheme="minorHAnsi"/>
              </w:rPr>
            </w:pPr>
          </w:p>
        </w:tc>
        <w:tc>
          <w:tcPr>
            <w:tcW w:w="2395" w:type="pct"/>
            <w:tcBorders>
              <w:left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rPr>
                <w:rFonts w:asciiTheme="minorHAnsi" w:hAnsiTheme="minorHAnsi"/>
              </w:rPr>
            </w:pPr>
          </w:p>
        </w:tc>
        <w:tc>
          <w:tcPr>
            <w:tcW w:w="726" w:type="pct"/>
            <w:tcBorders>
              <w:left w:val="single" w:sz="4" w:space="0" w:color="auto"/>
            </w:tcBorders>
          </w:tcPr>
          <w:p w:rsidR="005934AF" w:rsidRPr="00447F8A" w:rsidRDefault="005934AF" w:rsidP="00C11612">
            <w:pPr>
              <w:rPr>
                <w:rFonts w:asciiTheme="minorHAnsi" w:hAnsiTheme="minorHAnsi"/>
              </w:rPr>
            </w:pPr>
          </w:p>
        </w:tc>
      </w:tr>
      <w:tr w:rsidR="005934AF" w:rsidRPr="00447F8A" w:rsidTr="00D41462">
        <w:trPr>
          <w:cantSplit/>
          <w:trHeight w:val="244"/>
        </w:trPr>
        <w:tc>
          <w:tcPr>
            <w:tcW w:w="1290" w:type="pct"/>
            <w:tcBorders>
              <w:top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  <w:color w:val="C0C0C0"/>
              </w:rPr>
            </w:pPr>
          </w:p>
        </w:tc>
        <w:tc>
          <w:tcPr>
            <w:tcW w:w="58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ind w:left="720"/>
              <w:rPr>
                <w:rFonts w:asciiTheme="minorHAnsi" w:hAnsiTheme="minorHAnsi"/>
              </w:rPr>
            </w:pPr>
          </w:p>
        </w:tc>
        <w:tc>
          <w:tcPr>
            <w:tcW w:w="2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726" w:type="pct"/>
            <w:tcBorders>
              <w:left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</w:tr>
      <w:tr w:rsidR="005934AF" w:rsidRPr="00447F8A" w:rsidTr="00D41462">
        <w:trPr>
          <w:cantSplit/>
          <w:trHeight w:val="364"/>
        </w:trPr>
        <w:tc>
          <w:tcPr>
            <w:tcW w:w="1290" w:type="pct"/>
            <w:tcBorders>
              <w:top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  <w:color w:val="C0C0C0"/>
              </w:rPr>
            </w:pP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ind w:left="720"/>
              <w:rPr>
                <w:rFonts w:asciiTheme="minorHAnsi" w:hAnsiTheme="minorHAnsi"/>
              </w:rPr>
            </w:pPr>
          </w:p>
        </w:tc>
        <w:tc>
          <w:tcPr>
            <w:tcW w:w="2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</w:tr>
      <w:tr w:rsidR="005934AF" w:rsidRPr="00447F8A" w:rsidTr="00D41462">
        <w:trPr>
          <w:cantSplit/>
          <w:trHeight w:val="364"/>
        </w:trPr>
        <w:tc>
          <w:tcPr>
            <w:tcW w:w="1290" w:type="pct"/>
            <w:tcBorders>
              <w:top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ind w:left="720"/>
              <w:rPr>
                <w:rFonts w:asciiTheme="minorHAnsi" w:hAnsiTheme="minorHAnsi"/>
              </w:rPr>
            </w:pPr>
          </w:p>
        </w:tc>
        <w:tc>
          <w:tcPr>
            <w:tcW w:w="2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</w:tr>
      <w:tr w:rsidR="005934AF" w:rsidRPr="00447F8A" w:rsidTr="00D41462">
        <w:trPr>
          <w:cantSplit/>
          <w:trHeight w:val="270"/>
        </w:trPr>
        <w:tc>
          <w:tcPr>
            <w:tcW w:w="1290" w:type="pct"/>
            <w:tcBorders>
              <w:top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ind w:left="720"/>
              <w:rPr>
                <w:rFonts w:asciiTheme="minorHAnsi" w:hAnsiTheme="minorHAnsi"/>
              </w:rPr>
            </w:pPr>
          </w:p>
        </w:tc>
        <w:tc>
          <w:tcPr>
            <w:tcW w:w="2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</w:tr>
      <w:tr w:rsidR="005934AF" w:rsidRPr="00447F8A" w:rsidTr="00D41462">
        <w:trPr>
          <w:cantSplit/>
          <w:trHeight w:val="360"/>
        </w:trPr>
        <w:tc>
          <w:tcPr>
            <w:tcW w:w="1290" w:type="pct"/>
            <w:tcBorders>
              <w:top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ind w:left="720"/>
              <w:rPr>
                <w:rFonts w:asciiTheme="minorHAnsi" w:hAnsiTheme="minorHAnsi"/>
              </w:rPr>
            </w:pPr>
          </w:p>
        </w:tc>
        <w:tc>
          <w:tcPr>
            <w:tcW w:w="2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</w:tr>
      <w:tr w:rsidR="005934AF" w:rsidRPr="00447F8A" w:rsidTr="00D41462">
        <w:trPr>
          <w:cantSplit/>
          <w:trHeight w:val="390"/>
        </w:trPr>
        <w:tc>
          <w:tcPr>
            <w:tcW w:w="1290" w:type="pct"/>
            <w:tcBorders>
              <w:top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ind w:left="720"/>
              <w:rPr>
                <w:rFonts w:asciiTheme="minorHAnsi" w:hAnsiTheme="minorHAnsi"/>
              </w:rPr>
            </w:pPr>
          </w:p>
        </w:tc>
        <w:tc>
          <w:tcPr>
            <w:tcW w:w="2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4AF" w:rsidRPr="00447F8A" w:rsidRDefault="005934AF" w:rsidP="00C11612">
            <w:pPr>
              <w:pStyle w:val="Tabletext"/>
              <w:jc w:val="both"/>
              <w:rPr>
                <w:rFonts w:asciiTheme="minorHAnsi" w:hAnsiTheme="minorHAnsi"/>
              </w:rPr>
            </w:pPr>
          </w:p>
        </w:tc>
      </w:tr>
    </w:tbl>
    <w:p w:rsidR="00B44AF8" w:rsidRDefault="00B44AF8" w:rsidP="00B44AF8">
      <w:pPr>
        <w:pStyle w:val="Puesto"/>
        <w:jc w:val="left"/>
        <w:rPr>
          <w:rFonts w:asciiTheme="minorHAnsi" w:hAnsiTheme="minorHAnsi"/>
          <w:sz w:val="28"/>
        </w:rPr>
      </w:pPr>
    </w:p>
    <w:p w:rsidR="00FF6079" w:rsidRDefault="00FF6079" w:rsidP="00B44AF8">
      <w:pPr>
        <w:rPr>
          <w:rFonts w:asciiTheme="minorHAnsi" w:hAnsiTheme="minorHAnsi"/>
        </w:rPr>
      </w:pPr>
      <w:bookmarkStart w:id="0" w:name="_GoBack"/>
      <w:bookmarkEnd w:id="0"/>
    </w:p>
    <w:p w:rsidR="00447F8A" w:rsidRDefault="000A127C" w:rsidP="00FF6079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Avance según </w:t>
      </w:r>
      <w:r w:rsidR="00FF6079">
        <w:rPr>
          <w:rFonts w:asciiTheme="minorHAnsi" w:hAnsiTheme="minorHAnsi"/>
          <w:b/>
          <w:sz w:val="28"/>
        </w:rPr>
        <w:t>Funcionalidad completa</w:t>
      </w:r>
    </w:p>
    <w:sdt>
      <w:sdtPr>
        <w:rPr>
          <w:rFonts w:asciiTheme="minorHAnsi" w:hAnsiTheme="minorHAnsi"/>
        </w:rPr>
        <w:id w:val="15106319"/>
        <w:showingPlcHdr/>
        <w:picture/>
      </w:sdtPr>
      <w:sdtEndPr/>
      <w:sdtContent>
        <w:p w:rsidR="000A127C" w:rsidRDefault="000A127C" w:rsidP="000A127C">
          <w:pPr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lang w:val="es-AR" w:eastAsia="es-AR"/>
            </w:rPr>
            <w:drawing>
              <wp:inline distT="0" distB="0" distL="0" distR="0">
                <wp:extent cx="5343525" cy="2047875"/>
                <wp:effectExtent l="19050" t="0" r="9525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2858" cy="20476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0A127C" w:rsidRDefault="000A127C">
      <w:pPr>
        <w:widowControl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A127C" w:rsidRP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lastRenderedPageBreak/>
        <w:t>Actividades realizadas</w:t>
      </w:r>
    </w:p>
    <w:p w:rsidR="005A62AE" w:rsidRDefault="005A62AE" w:rsidP="005A62AE">
      <w:pPr>
        <w:rPr>
          <w:rFonts w:asciiTheme="minorHAnsi" w:hAnsiTheme="minorHAnsi"/>
        </w:rPr>
      </w:pPr>
    </w:p>
    <w:p w:rsidR="005A62AE" w:rsidRDefault="005A62AE" w:rsidP="005A62AE">
      <w:pPr>
        <w:rPr>
          <w:rFonts w:asciiTheme="minorHAnsi" w:hAnsiTheme="minorHAnsi"/>
        </w:rPr>
      </w:pPr>
      <w:r>
        <w:rPr>
          <w:rFonts w:asciiTheme="minorHAnsi" w:hAnsiTheme="minorHAnsi"/>
        </w:rPr>
        <w:t>[Lo hecho durante el ciclo]</w:t>
      </w:r>
    </w:p>
    <w:p w:rsidR="005A62AE" w:rsidRDefault="005A62AE" w:rsidP="005A62AE">
      <w:pPr>
        <w:rPr>
          <w:rFonts w:asciiTheme="minorHAnsi" w:hAnsiTheme="minorHAnsi"/>
        </w:rPr>
      </w:pPr>
    </w:p>
    <w:p w:rsidR="005A62AE" w:rsidRP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t>Problemas o inconvenientes detectados</w:t>
      </w:r>
    </w:p>
    <w:p w:rsidR="005A62AE" w:rsidRDefault="005A62AE" w:rsidP="005A62AE">
      <w:pPr>
        <w:rPr>
          <w:rFonts w:asciiTheme="minorHAnsi" w:hAnsiTheme="minorHAnsi"/>
        </w:rPr>
      </w:pPr>
    </w:p>
    <w:p w:rsidR="005A62AE" w:rsidRDefault="005A62AE" w:rsidP="005A62AE">
      <w:pPr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gramStart"/>
      <w:r>
        <w:rPr>
          <w:rFonts w:asciiTheme="minorHAnsi" w:hAnsiTheme="minorHAnsi"/>
        </w:rPr>
        <w:t>problemas</w:t>
      </w:r>
      <w:proofErr w:type="gramEnd"/>
      <w:r>
        <w:rPr>
          <w:rFonts w:asciiTheme="minorHAnsi" w:hAnsiTheme="minorHAnsi"/>
        </w:rPr>
        <w:t xml:space="preserve"> en la ejecución y en el período de trabajo</w:t>
      </w:r>
      <w:r w:rsidR="00EC5971">
        <w:rPr>
          <w:rFonts w:asciiTheme="minorHAnsi" w:hAnsiTheme="minorHAnsi"/>
        </w:rPr>
        <w:t xml:space="preserve"> y cómo fueron abordados]</w:t>
      </w:r>
    </w:p>
    <w:p w:rsidR="005A62AE" w:rsidRDefault="005A62AE" w:rsidP="005A62AE">
      <w:pPr>
        <w:rPr>
          <w:rFonts w:asciiTheme="minorHAnsi" w:hAnsiTheme="minorHAnsi"/>
        </w:rPr>
      </w:pPr>
    </w:p>
    <w:p w:rsidR="005A62AE" w:rsidRP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t>Calidad del sistema</w:t>
      </w:r>
    </w:p>
    <w:p w:rsidR="005A62AE" w:rsidRDefault="005A62AE" w:rsidP="005A62AE">
      <w:pPr>
        <w:rPr>
          <w:rFonts w:asciiTheme="minorHAnsi" w:hAnsiTheme="minorHAnsi"/>
        </w:rPr>
      </w:pPr>
    </w:p>
    <w:p w:rsidR="005A62AE" w:rsidRDefault="005A62AE" w:rsidP="005A62AE">
      <w:pPr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gramStart"/>
      <w:r>
        <w:rPr>
          <w:rFonts w:asciiTheme="minorHAnsi" w:hAnsiTheme="minorHAnsi"/>
        </w:rPr>
        <w:t>listado</w:t>
      </w:r>
      <w:proofErr w:type="gramEnd"/>
      <w:r>
        <w:rPr>
          <w:rFonts w:asciiTheme="minorHAnsi" w:hAnsiTheme="minorHAnsi"/>
        </w:rPr>
        <w:t xml:space="preserve"> de bugs relevados e indicadores de evolución de la prueba y cobertura de la prueba]</w:t>
      </w:r>
    </w:p>
    <w:p w:rsidR="005A62AE" w:rsidRDefault="005A62AE" w:rsidP="005A62AE">
      <w:pPr>
        <w:rPr>
          <w:rFonts w:asciiTheme="minorHAnsi" w:hAnsiTheme="minorHAnsi"/>
        </w:rPr>
      </w:pPr>
    </w:p>
    <w:p w:rsidR="005A62AE" w:rsidRP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t>Ca</w:t>
      </w:r>
      <w:r>
        <w:rPr>
          <w:rFonts w:asciiTheme="minorHAnsi" w:hAnsiTheme="minorHAnsi"/>
          <w:b/>
          <w:sz w:val="28"/>
        </w:rPr>
        <w:t>mbios y Riesgos</w:t>
      </w:r>
    </w:p>
    <w:p w:rsidR="005A62AE" w:rsidRDefault="005A62AE" w:rsidP="005A62AE">
      <w:pPr>
        <w:rPr>
          <w:rFonts w:asciiTheme="minorHAnsi" w:hAnsiTheme="minorHAnsi"/>
        </w:rPr>
      </w:pPr>
    </w:p>
    <w:p w:rsidR="005A62AE" w:rsidRDefault="005A62AE" w:rsidP="005A62AE">
      <w:pPr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proofErr w:type="gramStart"/>
      <w:r>
        <w:rPr>
          <w:rFonts w:asciiTheme="minorHAnsi" w:hAnsiTheme="minorHAnsi"/>
        </w:rPr>
        <w:t>cambios</w:t>
      </w:r>
      <w:proofErr w:type="gramEnd"/>
      <w:r>
        <w:rPr>
          <w:rFonts w:asciiTheme="minorHAnsi" w:hAnsiTheme="minorHAnsi"/>
        </w:rPr>
        <w:t xml:space="preserve"> pendientes al momento, top 5 riesgos detectados e indicador nivel de riesgo]</w:t>
      </w:r>
    </w:p>
    <w:p w:rsidR="005A62AE" w:rsidRDefault="005A62AE" w:rsidP="005A62AE">
      <w:pPr>
        <w:rPr>
          <w:rFonts w:asciiTheme="minorHAnsi" w:hAnsiTheme="minorHAnsi"/>
          <w:b/>
          <w:sz w:val="28"/>
        </w:rPr>
      </w:pPr>
    </w:p>
    <w:p w:rsidR="005A62AE" w:rsidRP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t>Propuesta próximo ciclo</w:t>
      </w:r>
    </w:p>
    <w:p w:rsidR="005A62AE" w:rsidRDefault="005A62AE" w:rsidP="005A62AE">
      <w:pPr>
        <w:rPr>
          <w:rFonts w:asciiTheme="minorHAnsi" w:hAnsiTheme="minorHAnsi"/>
        </w:rPr>
      </w:pPr>
    </w:p>
    <w:p w:rsidR="005A62AE" w:rsidRDefault="005A62AE" w:rsidP="005A62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[Requerimiento s a presentar en la próxima entrega, bugs que se resolverán, </w:t>
      </w:r>
      <w:proofErr w:type="spellStart"/>
      <w:r>
        <w:rPr>
          <w:rFonts w:asciiTheme="minorHAnsi" w:hAnsiTheme="minorHAnsi"/>
        </w:rPr>
        <w:t>etc</w:t>
      </w:r>
      <w:proofErr w:type="spellEnd"/>
      <w:r>
        <w:rPr>
          <w:rFonts w:asciiTheme="minorHAnsi" w:hAnsiTheme="minorHAnsi"/>
        </w:rPr>
        <w:t>]</w:t>
      </w:r>
    </w:p>
    <w:p w:rsidR="000A127C" w:rsidRDefault="000A127C" w:rsidP="00FF6079">
      <w:pPr>
        <w:jc w:val="center"/>
        <w:rPr>
          <w:rFonts w:asciiTheme="minorHAnsi" w:hAnsiTheme="minorHAnsi"/>
        </w:rPr>
      </w:pPr>
    </w:p>
    <w:p w:rsidR="000A127C" w:rsidRDefault="000A127C" w:rsidP="00FF6079">
      <w:pPr>
        <w:jc w:val="center"/>
        <w:rPr>
          <w:rFonts w:asciiTheme="minorHAnsi" w:hAnsiTheme="minorHAnsi"/>
        </w:rPr>
      </w:pPr>
    </w:p>
    <w:p w:rsidR="000A127C" w:rsidRDefault="000A127C" w:rsidP="00FF6079">
      <w:pPr>
        <w:jc w:val="center"/>
        <w:rPr>
          <w:rFonts w:asciiTheme="minorHAnsi" w:hAnsiTheme="minorHAnsi"/>
        </w:rPr>
      </w:pPr>
    </w:p>
    <w:p w:rsidR="000A127C" w:rsidRDefault="000A127C" w:rsidP="00FF6079">
      <w:pPr>
        <w:jc w:val="center"/>
        <w:rPr>
          <w:rFonts w:asciiTheme="minorHAnsi" w:hAnsiTheme="minorHAnsi"/>
        </w:rPr>
      </w:pPr>
    </w:p>
    <w:p w:rsidR="000A127C" w:rsidRDefault="000A127C" w:rsidP="00FF6079">
      <w:pPr>
        <w:jc w:val="center"/>
        <w:rPr>
          <w:rFonts w:asciiTheme="minorHAnsi" w:hAnsiTheme="minorHAnsi"/>
        </w:rPr>
      </w:pPr>
    </w:p>
    <w:p w:rsidR="000A127C" w:rsidRDefault="000A127C" w:rsidP="00FF6079">
      <w:pPr>
        <w:jc w:val="center"/>
        <w:rPr>
          <w:rFonts w:asciiTheme="minorHAnsi" w:hAnsiTheme="minorHAnsi"/>
        </w:rPr>
      </w:pPr>
    </w:p>
    <w:p w:rsidR="000A127C" w:rsidRDefault="000A127C" w:rsidP="00FF6079">
      <w:pPr>
        <w:jc w:val="center"/>
        <w:rPr>
          <w:rFonts w:asciiTheme="minorHAnsi" w:hAnsiTheme="minorHAnsi"/>
        </w:rPr>
      </w:pPr>
    </w:p>
    <w:p w:rsidR="000A127C" w:rsidRDefault="000A127C" w:rsidP="00FF6079">
      <w:pPr>
        <w:jc w:val="center"/>
        <w:rPr>
          <w:rFonts w:asciiTheme="minorHAnsi" w:hAnsiTheme="minorHAnsi"/>
        </w:rPr>
      </w:pPr>
    </w:p>
    <w:p w:rsidR="000A127C" w:rsidRPr="00447F8A" w:rsidRDefault="000A127C" w:rsidP="00FF6079">
      <w:pPr>
        <w:jc w:val="center"/>
        <w:rPr>
          <w:rFonts w:asciiTheme="minorHAnsi" w:hAnsiTheme="minorHAnsi"/>
        </w:rPr>
      </w:pPr>
    </w:p>
    <w:sectPr w:rsidR="000A127C" w:rsidRPr="00447F8A" w:rsidSect="00120D14">
      <w:headerReference w:type="default" r:id="rId8"/>
      <w:pgSz w:w="11907" w:h="16840" w:code="9"/>
      <w:pgMar w:top="1417" w:right="1701" w:bottom="1417" w:left="1701" w:header="737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7F4" w:rsidRDefault="00F977F4" w:rsidP="00B02F7C">
      <w:pPr>
        <w:spacing w:line="240" w:lineRule="auto"/>
      </w:pPr>
      <w:r>
        <w:separator/>
      </w:r>
    </w:p>
  </w:endnote>
  <w:endnote w:type="continuationSeparator" w:id="0">
    <w:p w:rsidR="00F977F4" w:rsidRDefault="00F977F4" w:rsidP="00B02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7F4" w:rsidRDefault="00F977F4" w:rsidP="00B02F7C">
      <w:pPr>
        <w:spacing w:line="240" w:lineRule="auto"/>
      </w:pPr>
      <w:r>
        <w:separator/>
      </w:r>
    </w:p>
  </w:footnote>
  <w:footnote w:type="continuationSeparator" w:id="0">
    <w:p w:rsidR="00F977F4" w:rsidRDefault="00F977F4" w:rsidP="00B02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D14" w:rsidRPr="0062251A" w:rsidRDefault="00120D14" w:rsidP="00B400B7">
    <w:pPr>
      <w:pStyle w:val="Encabezado"/>
      <w:tabs>
        <w:tab w:val="clear" w:pos="8640"/>
        <w:tab w:val="center" w:pos="5103"/>
        <w:tab w:val="right" w:pos="8505"/>
        <w:tab w:val="right" w:pos="10206"/>
      </w:tabs>
      <w:rPr>
        <w:rFonts w:ascii="Tahoma" w:hAnsi="Tahoma" w:cs="Tahoma"/>
        <w:sz w:val="16"/>
        <w:szCs w:val="16"/>
        <w:lang w:val="es-AR"/>
      </w:rPr>
    </w:pPr>
    <w:r w:rsidRPr="0062251A">
      <w:rPr>
        <w:rFonts w:ascii="Tahoma" w:hAnsi="Tahoma" w:cs="Tahoma"/>
        <w:sz w:val="16"/>
        <w:szCs w:val="16"/>
        <w:lang w:val="es-AR"/>
      </w:rPr>
      <w:t xml:space="preserve">Laboratorio de 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noProof/>
        <w:sz w:val="16"/>
        <w:szCs w:val="16"/>
        <w:lang w:val="es-AR" w:eastAsia="es-AR"/>
      </w:rPr>
      <w:drawing>
        <wp:inline distT="0" distB="0" distL="0" distR="0">
          <wp:extent cx="1304925" cy="304800"/>
          <wp:effectExtent l="1905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2251A">
      <w:rPr>
        <w:rFonts w:ascii="Tahoma" w:hAnsi="Tahoma" w:cs="Tahoma"/>
        <w:sz w:val="16"/>
        <w:szCs w:val="16"/>
        <w:lang w:val="es-AR"/>
      </w:rPr>
      <w:tab/>
    </w:r>
    <w:r w:rsidR="009452EE">
      <w:rPr>
        <w:rFonts w:ascii="Tahoma" w:hAnsi="Tahoma" w:cs="Tahoma"/>
        <w:sz w:val="16"/>
        <w:szCs w:val="16"/>
        <w:lang w:val="es-AR"/>
      </w:rPr>
      <w:t>Informe</w:t>
    </w:r>
    <w:r w:rsidRPr="0062251A">
      <w:rPr>
        <w:rFonts w:ascii="Tahoma" w:hAnsi="Tahoma" w:cs="Tahoma"/>
        <w:sz w:val="16"/>
        <w:szCs w:val="16"/>
        <w:lang w:val="es-AR"/>
      </w:rPr>
      <w:t xml:space="preserve"> de Avance</w:t>
    </w:r>
  </w:p>
  <w:p w:rsidR="00120D14" w:rsidRPr="00120D14" w:rsidRDefault="00120D14" w:rsidP="00B400B7">
    <w:pPr>
      <w:pStyle w:val="Encabezado"/>
      <w:pBdr>
        <w:bottom w:val="single" w:sz="4" w:space="1" w:color="auto"/>
      </w:pBdr>
      <w:tabs>
        <w:tab w:val="clear" w:pos="8640"/>
        <w:tab w:val="center" w:pos="5103"/>
        <w:tab w:val="right" w:pos="8505"/>
        <w:tab w:val="right" w:pos="10206"/>
      </w:tabs>
      <w:rPr>
        <w:rFonts w:ascii="Tahoma" w:hAnsi="Tahoma" w:cs="Tahoma"/>
        <w:sz w:val="16"/>
        <w:szCs w:val="16"/>
      </w:rPr>
    </w:pPr>
    <w:r w:rsidRPr="0062251A">
      <w:rPr>
        <w:rFonts w:ascii="Tahoma" w:hAnsi="Tahoma" w:cs="Tahoma"/>
        <w:sz w:val="16"/>
        <w:szCs w:val="16"/>
        <w:lang w:val="es-AR"/>
      </w:rPr>
      <w:t>Construcción de Software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ab/>
    </w:r>
    <w:r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75CF5"/>
    <w:multiLevelType w:val="hybridMultilevel"/>
    <w:tmpl w:val="C4268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AF"/>
    <w:rsid w:val="000A127C"/>
    <w:rsid w:val="000D534F"/>
    <w:rsid w:val="000E5422"/>
    <w:rsid w:val="001026F7"/>
    <w:rsid w:val="00120D14"/>
    <w:rsid w:val="00201F44"/>
    <w:rsid w:val="00236D9C"/>
    <w:rsid w:val="002A63FB"/>
    <w:rsid w:val="002D51ED"/>
    <w:rsid w:val="002E1E38"/>
    <w:rsid w:val="00447F8A"/>
    <w:rsid w:val="004A4E94"/>
    <w:rsid w:val="004B4ADA"/>
    <w:rsid w:val="00563E74"/>
    <w:rsid w:val="005934AF"/>
    <w:rsid w:val="005A62AE"/>
    <w:rsid w:val="00656EBD"/>
    <w:rsid w:val="00672A77"/>
    <w:rsid w:val="006B700E"/>
    <w:rsid w:val="007435CD"/>
    <w:rsid w:val="008913B4"/>
    <w:rsid w:val="008D544B"/>
    <w:rsid w:val="009452EE"/>
    <w:rsid w:val="00951749"/>
    <w:rsid w:val="009A1764"/>
    <w:rsid w:val="00AE733A"/>
    <w:rsid w:val="00B02F7C"/>
    <w:rsid w:val="00B400B7"/>
    <w:rsid w:val="00B44AF8"/>
    <w:rsid w:val="00B52837"/>
    <w:rsid w:val="00C11612"/>
    <w:rsid w:val="00C42215"/>
    <w:rsid w:val="00D41462"/>
    <w:rsid w:val="00D61599"/>
    <w:rsid w:val="00EC5971"/>
    <w:rsid w:val="00F37447"/>
    <w:rsid w:val="00F977F4"/>
    <w:rsid w:val="00FF29E7"/>
    <w:rsid w:val="00FF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EF08E6-5E66-4F84-B358-8D0E51D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7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B02F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B02F7C"/>
    <w:rPr>
      <w:rFonts w:ascii="Arial" w:eastAsia="Times New Roman" w:hAnsi="Arial" w:cs="Times New Roman"/>
      <w:b/>
      <w:sz w:val="36"/>
      <w:szCs w:val="20"/>
    </w:rPr>
  </w:style>
  <w:style w:type="paragraph" w:styleId="Encabezado">
    <w:name w:val="header"/>
    <w:basedOn w:val="Normal"/>
    <w:link w:val="EncabezadoCar"/>
    <w:rsid w:val="00B02F7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02F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B02F7C"/>
    <w:pPr>
      <w:keepLines/>
      <w:spacing w:after="120"/>
    </w:pPr>
  </w:style>
  <w:style w:type="character" w:styleId="Hipervnculo">
    <w:name w:val="Hyperlink"/>
    <w:basedOn w:val="Fuentedeprrafopredeter"/>
    <w:rsid w:val="00B02F7C"/>
    <w:rPr>
      <w:color w:val="0000FF"/>
      <w:u w:val="single"/>
    </w:rPr>
  </w:style>
  <w:style w:type="paragraph" w:customStyle="1" w:styleId="EncabezadoTitulos">
    <w:name w:val="EncabezadoTitulos"/>
    <w:basedOn w:val="Encabezado"/>
    <w:rsid w:val="00B02F7C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F7C"/>
    <w:rPr>
      <w:rFonts w:ascii="Tahoma" w:eastAsia="Times New Roman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02F7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F7C"/>
    <w:rPr>
      <w:rFonts w:ascii="Times New Roman" w:eastAsia="Times New Roman" w:hAnsi="Times New Roman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E1E38"/>
    <w:rPr>
      <w:color w:val="808080"/>
    </w:rPr>
  </w:style>
  <w:style w:type="character" w:customStyle="1" w:styleId="Estilo1">
    <w:name w:val="Estilo1"/>
    <w:basedOn w:val="Fuentedeprrafopredeter"/>
    <w:uiPriority w:val="1"/>
    <w:rsid w:val="002E1E38"/>
    <w:rPr>
      <w:rFonts w:ascii="Calibri" w:hAnsi="Calibri"/>
      <w:sz w:val="22"/>
    </w:rPr>
  </w:style>
  <w:style w:type="character" w:customStyle="1" w:styleId="Estilo2">
    <w:name w:val="Estilo2"/>
    <w:basedOn w:val="Fuentedeprrafopredeter"/>
    <w:uiPriority w:val="1"/>
    <w:rsid w:val="00C11612"/>
    <w:rPr>
      <w:rFonts w:ascii="Calibri" w:hAnsi="Calibri"/>
      <w:sz w:val="22"/>
    </w:rPr>
  </w:style>
  <w:style w:type="character" w:customStyle="1" w:styleId="Estilo3">
    <w:name w:val="Estilo3"/>
    <w:basedOn w:val="Fuentedeprrafopredeter"/>
    <w:uiPriority w:val="1"/>
    <w:rsid w:val="00C11612"/>
    <w:rPr>
      <w:rFonts w:ascii="Calibri" w:hAnsi="Calibri"/>
      <w:sz w:val="22"/>
    </w:rPr>
  </w:style>
  <w:style w:type="character" w:customStyle="1" w:styleId="Estilo4">
    <w:name w:val="Estilo4"/>
    <w:basedOn w:val="Fuentedeprrafopredeter"/>
    <w:uiPriority w:val="1"/>
    <w:rsid w:val="00C11612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Informe_de_Av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F525E137334B70BB810F120E51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547F-68B9-44A0-A466-B850EAF8D9AF}"/>
      </w:docPartPr>
      <w:docPartBody>
        <w:p w:rsidR="00715BC5" w:rsidRDefault="00152C25">
          <w:pPr>
            <w:pStyle w:val="C9F525E137334B70BB810F120E518634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A2086CFFBA44A9B8C3C7DD0760FD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CD798-DC3B-4675-8D84-54AD372418B8}"/>
      </w:docPartPr>
      <w:docPartBody>
        <w:p w:rsidR="00715BC5" w:rsidRDefault="00152C25">
          <w:pPr>
            <w:pStyle w:val="FA2086CFFBA44A9B8C3C7DD0760FD81D"/>
          </w:pPr>
          <w:r w:rsidRPr="00D61599">
            <w:rPr>
              <w:rStyle w:val="Textodelmarcadordeposicin"/>
              <w:rFonts w:eastAsiaTheme="minorHAnsi"/>
              <w:sz w:val="20"/>
            </w:rPr>
            <w:t>Haga clic aquí para escribir una fecha.</w:t>
          </w:r>
        </w:p>
      </w:docPartBody>
    </w:docPart>
    <w:docPart>
      <w:docPartPr>
        <w:name w:val="5888C6AA885E41A4AFAAD3CAA943D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15267-58CA-4A91-979A-D1E9091DC524}"/>
      </w:docPartPr>
      <w:docPartBody>
        <w:p w:rsidR="00715BC5" w:rsidRDefault="00152C25">
          <w:pPr>
            <w:pStyle w:val="5888C6AA885E41A4AFAAD3CAA943D0DC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3CCC2923F454E0BBE546C3CEDF75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6D77-61B4-4CBC-8285-9B13BB2113F7}"/>
      </w:docPartPr>
      <w:docPartBody>
        <w:p w:rsidR="00715BC5" w:rsidRDefault="00152C25">
          <w:pPr>
            <w:pStyle w:val="33CCC2923F454E0BBE546C3CEDF7538B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0054BE23159D45F3AF3811B8A178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15FDD-FBD5-4515-BBE2-6AB0B6F689F4}"/>
      </w:docPartPr>
      <w:docPartBody>
        <w:p w:rsidR="00715BC5" w:rsidRDefault="00152C25">
          <w:pPr>
            <w:pStyle w:val="0054BE23159D45F3AF3811B8A178DE77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9AB47FE345AE42ED83996E72755B6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5B008-822F-4183-ABB8-4AE20A8C0D4F}"/>
      </w:docPartPr>
      <w:docPartBody>
        <w:p w:rsidR="00715BC5" w:rsidRDefault="000C1BA8" w:rsidP="000C1BA8">
          <w:pPr>
            <w:pStyle w:val="9AB47FE345AE42ED83996E72755B671D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F3DC64F4FFE4E86BBA9EA0218DF9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9C39-CB12-4B26-AD37-A154290F5FD5}"/>
      </w:docPartPr>
      <w:docPartBody>
        <w:p w:rsidR="00715BC5" w:rsidRDefault="000C1BA8" w:rsidP="000C1BA8">
          <w:pPr>
            <w:pStyle w:val="CF3DC64F4FFE4E86BBA9EA0218DF9EE8"/>
          </w:pPr>
          <w:r w:rsidRPr="00EF48AF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55B5B58A359C42A7998C9889174AA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B54CC-D31C-4024-9B39-D041FADDB576}"/>
      </w:docPartPr>
      <w:docPartBody>
        <w:p w:rsidR="00715BC5" w:rsidRDefault="000C1BA8" w:rsidP="000C1BA8">
          <w:pPr>
            <w:pStyle w:val="55B5B58A359C42A7998C9889174AA152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BA8"/>
    <w:rsid w:val="000C1BA8"/>
    <w:rsid w:val="00152C25"/>
    <w:rsid w:val="002B3A85"/>
    <w:rsid w:val="0071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1BA8"/>
    <w:rPr>
      <w:color w:val="808080"/>
    </w:rPr>
  </w:style>
  <w:style w:type="paragraph" w:customStyle="1" w:styleId="C9F525E137334B70BB810F120E518634">
    <w:name w:val="C9F525E137334B70BB810F120E518634"/>
  </w:style>
  <w:style w:type="paragraph" w:customStyle="1" w:styleId="FA2086CFFBA44A9B8C3C7DD0760FD81D">
    <w:name w:val="FA2086CFFBA44A9B8C3C7DD0760FD81D"/>
  </w:style>
  <w:style w:type="paragraph" w:customStyle="1" w:styleId="5888C6AA885E41A4AFAAD3CAA943D0DC">
    <w:name w:val="5888C6AA885E41A4AFAAD3CAA943D0DC"/>
  </w:style>
  <w:style w:type="paragraph" w:customStyle="1" w:styleId="33CCC2923F454E0BBE546C3CEDF7538B">
    <w:name w:val="33CCC2923F454E0BBE546C3CEDF7538B"/>
  </w:style>
  <w:style w:type="paragraph" w:customStyle="1" w:styleId="0054BE23159D45F3AF3811B8A178DE77">
    <w:name w:val="0054BE23159D45F3AF3811B8A178DE77"/>
  </w:style>
  <w:style w:type="paragraph" w:customStyle="1" w:styleId="9B739123EAE543A291A4FC5EB6CBC1C0">
    <w:name w:val="9B739123EAE543A291A4FC5EB6CBC1C0"/>
  </w:style>
  <w:style w:type="paragraph" w:customStyle="1" w:styleId="FBF759258059455489F72DE1C436070A">
    <w:name w:val="FBF759258059455489F72DE1C436070A"/>
  </w:style>
  <w:style w:type="paragraph" w:customStyle="1" w:styleId="EA247EFE68DE4B45B127066DC701FACC">
    <w:name w:val="EA247EFE68DE4B45B127066DC701FACC"/>
  </w:style>
  <w:style w:type="paragraph" w:customStyle="1" w:styleId="F4446F5C57CA47B394C6BB12E67DEE03">
    <w:name w:val="F4446F5C57CA47B394C6BB12E67DEE03"/>
  </w:style>
  <w:style w:type="paragraph" w:customStyle="1" w:styleId="602A963576D84AADA8A8F2D49511D486">
    <w:name w:val="602A963576D84AADA8A8F2D49511D486"/>
    <w:rsid w:val="000C1BA8"/>
  </w:style>
  <w:style w:type="paragraph" w:customStyle="1" w:styleId="FE732FFEF3A34E4A8B9AF3D502D73857">
    <w:name w:val="FE732FFEF3A34E4A8B9AF3D502D73857"/>
    <w:rsid w:val="000C1BA8"/>
  </w:style>
  <w:style w:type="paragraph" w:customStyle="1" w:styleId="5225C9E3A78746748B5880ACF524E294">
    <w:name w:val="5225C9E3A78746748B5880ACF524E294"/>
    <w:rsid w:val="000C1BA8"/>
  </w:style>
  <w:style w:type="paragraph" w:customStyle="1" w:styleId="EEA0FC007FAB433AB92C59F92E7CFF79">
    <w:name w:val="EEA0FC007FAB433AB92C59F92E7CFF79"/>
    <w:rsid w:val="000C1BA8"/>
  </w:style>
  <w:style w:type="paragraph" w:customStyle="1" w:styleId="9AB47FE345AE42ED83996E72755B671D">
    <w:name w:val="9AB47FE345AE42ED83996E72755B671D"/>
    <w:rsid w:val="000C1BA8"/>
  </w:style>
  <w:style w:type="paragraph" w:customStyle="1" w:styleId="CF3DC64F4FFE4E86BBA9EA0218DF9EE8">
    <w:name w:val="CF3DC64F4FFE4E86BBA9EA0218DF9EE8"/>
    <w:rsid w:val="000C1BA8"/>
  </w:style>
  <w:style w:type="paragraph" w:customStyle="1" w:styleId="55B5B58A359C42A7998C9889174AA152">
    <w:name w:val="55B5B58A359C42A7998C9889174AA152"/>
    <w:rsid w:val="000C1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Informe_de_Avance.dotx</Template>
  <TotalTime>3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UNGS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</cp:lastModifiedBy>
  <cp:revision>2</cp:revision>
  <cp:lastPrinted>2015-08-13T16:22:00Z</cp:lastPrinted>
  <dcterms:created xsi:type="dcterms:W3CDTF">2018-09-18T20:52:00Z</dcterms:created>
  <dcterms:modified xsi:type="dcterms:W3CDTF">2019-09-12T01:48:00Z</dcterms:modified>
</cp:coreProperties>
</file>