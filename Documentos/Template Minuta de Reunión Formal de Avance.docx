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2" w:type="dxa"/>
        <w:jc w:val="center"/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516"/>
        <w:gridCol w:w="26"/>
        <w:gridCol w:w="523"/>
        <w:gridCol w:w="2718"/>
        <w:gridCol w:w="1653"/>
        <w:gridCol w:w="1009"/>
        <w:gridCol w:w="1399"/>
        <w:gridCol w:w="1338"/>
      </w:tblGrid>
      <w:tr w:rsidR="00CE5F40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spacing w:val="4"/>
                <w:sz w:val="40"/>
                <w:szCs w:val="40"/>
              </w:rPr>
            </w:pPr>
            <w:r>
              <w:rPr>
                <w:rFonts w:ascii="Tahoma" w:hAnsi="Tahoma" w:cs="Tahoma"/>
                <w:spacing w:val="4"/>
                <w:sz w:val="40"/>
                <w:szCs w:val="40"/>
              </w:rPr>
              <w:t>Minuta</w:t>
            </w:r>
            <w:r w:rsidR="00C96C94">
              <w:rPr>
                <w:rFonts w:ascii="Tahoma" w:hAnsi="Tahoma" w:cs="Tahoma"/>
                <w:spacing w:val="4"/>
                <w:sz w:val="40"/>
                <w:szCs w:val="40"/>
              </w:rPr>
              <w:t xml:space="preserve"> de Reunión Formal de Avance</w:t>
            </w:r>
          </w:p>
        </w:tc>
      </w:tr>
      <w:tr w:rsidR="00CE5F40" w:rsidTr="00E06C26">
        <w:trPr>
          <w:trHeight w:val="576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CE5F40" w:rsidTr="00E06C26">
        <w:trPr>
          <w:trHeight w:val="274"/>
          <w:jc w:val="center"/>
        </w:trPr>
        <w:tc>
          <w:tcPr>
            <w:tcW w:w="15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310988720"/>
              <w:placeholder>
                <w:docPart w:val="20DB208E17014915B17EA2AFCD098976"/>
              </w:placeholder>
            </w:sdtPr>
            <w:sdtEndPr/>
            <w:sdtContent>
              <w:p w:rsidR="00CE5F40" w:rsidRPr="006A6FCE" w:rsidRDefault="006A6FCE" w:rsidP="006A6FCE">
                <w:pPr>
                  <w:autoSpaceDE w:val="0"/>
                  <w:autoSpaceDN w:val="0"/>
                  <w:adjustRightInd w:val="0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 w:rsidRPr="006A6FCE">
                  <w:rPr>
                    <w:rFonts w:ascii="Tahoma" w:hAnsi="Tahoma" w:cs="Tahoma"/>
                    <w:b/>
                    <w:sz w:val="16"/>
                    <w:szCs w:val="16"/>
                  </w:rPr>
                  <w:t>[PROYECTO]</w:t>
                </w:r>
              </w:p>
            </w:sdtContent>
          </w:sdt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sz w:val="16"/>
                <w:szCs w:val="16"/>
              </w:rPr>
              <w:id w:val="171003211"/>
              <w:placeholder>
                <w:docPart w:val="20DB208E17014915B17EA2AFCD098976"/>
              </w:placeholder>
            </w:sdtPr>
            <w:sdtEndPr/>
            <w:sdtContent>
              <w:p w:rsidR="00CE5F40" w:rsidRPr="006A6FCE" w:rsidRDefault="006A6FCE" w:rsidP="00E06C26">
                <w:pPr>
                  <w:autoSpaceDE w:val="0"/>
                  <w:autoSpaceDN w:val="0"/>
                  <w:adjustRightInd w:val="0"/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 w:rsidRPr="006A6FCE">
                  <w:rPr>
                    <w:rFonts w:ascii="Tahoma" w:hAnsi="Tahoma" w:cs="Tahoma"/>
                    <w:b/>
                    <w:sz w:val="16"/>
                    <w:szCs w:val="16"/>
                  </w:rPr>
                  <w:t>[GRUPO]</w:t>
                </w:r>
              </w:p>
            </w:sdtContent>
          </w:sdt>
        </w:tc>
        <w:sdt>
          <w:sdtPr>
            <w:rPr>
              <w:rFonts w:ascii="Tahoma" w:hAnsi="Tahoma" w:cs="Tahoma"/>
              <w:b/>
              <w:bCs/>
              <w:caps/>
              <w:spacing w:val="4"/>
              <w:sz w:val="16"/>
              <w:szCs w:val="16"/>
            </w:rPr>
            <w:id w:val="1780136303"/>
            <w:placeholder>
              <w:docPart w:val="1AA349B6BA6D4F0B9CC0BDCC45707091"/>
            </w:placeholder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2662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000000" w:fill="FFFFFF"/>
                <w:vAlign w:val="center"/>
              </w:tcPr>
              <w:p w:rsidR="00CE5F40" w:rsidRPr="006A6FCE" w:rsidRDefault="00CE5F40" w:rsidP="004F19E7">
                <w:pPr>
                  <w:autoSpaceDE w:val="0"/>
                  <w:autoSpaceDN w:val="0"/>
                  <w:adjustRightInd w:val="0"/>
                  <w:jc w:val="right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 w:rsidRPr="006A6FCE"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[FECHA DE REUNIÓN]</w:t>
                </w:r>
              </w:p>
            </w:tc>
          </w:sdtContent>
        </w:sdt>
        <w:tc>
          <w:tcPr>
            <w:tcW w:w="27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sdt>
            <w:sdtP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id w:val="-1424330803"/>
              <w:placeholder>
                <w:docPart w:val="20DB208E17014915B17EA2AFCD098976"/>
              </w:placeholder>
            </w:sdtPr>
            <w:sdtEndPr/>
            <w:sdtContent>
              <w:p w:rsidR="00CE5F40" w:rsidRDefault="00CE5F40" w:rsidP="00040822">
                <w:pPr>
                  <w:autoSpaceDE w:val="0"/>
                  <w:autoSpaceDN w:val="0"/>
                  <w:adjustRightInd w:val="0"/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[</w:t>
                </w:r>
                <w:r w:rsidR="00040822"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RF #</w:t>
                </w:r>
                <w:bookmarkStart w:id="0" w:name="_GoBack"/>
                <w:bookmarkEnd w:id="0"/>
                <w:r>
                  <w:rPr>
                    <w:rFonts w:ascii="Tahoma" w:hAnsi="Tahoma" w:cs="Tahoma"/>
                    <w:b/>
                    <w:bCs/>
                    <w:caps/>
                    <w:spacing w:val="4"/>
                    <w:sz w:val="16"/>
                    <w:szCs w:val="16"/>
                  </w:rPr>
                  <w:t>]</w:t>
                </w:r>
              </w:p>
            </w:sdtContent>
          </w:sdt>
        </w:tc>
      </w:tr>
      <w:tr w:rsidR="00CE5F40" w:rsidTr="00E06C26">
        <w:trPr>
          <w:trHeight w:val="129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2065" w:type="dxa"/>
            <w:gridSpan w:val="3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Apuntador</w:t>
            </w:r>
          </w:p>
        </w:tc>
        <w:tc>
          <w:tcPr>
            <w:tcW w:w="8117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Asistentes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432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tbl>
            <w:tblPr>
              <w:tblW w:w="1007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3416"/>
              <w:gridCol w:w="3402"/>
              <w:gridCol w:w="3261"/>
            </w:tblGrid>
            <w:tr w:rsidR="00E06C26" w:rsidRPr="003B30F8" w:rsidTr="00E06C26">
              <w:tc>
                <w:tcPr>
                  <w:tcW w:w="3416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Apellido y Nombre</w:t>
                  </w:r>
                </w:p>
              </w:tc>
              <w:tc>
                <w:tcPr>
                  <w:tcW w:w="3402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 w:rsidRPr="003B30F8"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Rol en el Proyecto</w:t>
                  </w:r>
                </w:p>
              </w:tc>
              <w:tc>
                <w:tcPr>
                  <w:tcW w:w="3261" w:type="dxa"/>
                  <w:shd w:val="clear" w:color="auto" w:fill="E6E6E6"/>
                </w:tcPr>
                <w:p w:rsidR="00E06C26" w:rsidRPr="003B30F8" w:rsidRDefault="00E06C26" w:rsidP="004F19E7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aps/>
                      <w:spacing w:val="4"/>
                      <w:sz w:val="16"/>
                      <w:szCs w:val="16"/>
                    </w:rPr>
                    <w:t>FIRMA</w:t>
                  </w:r>
                </w:p>
              </w:tc>
            </w:tr>
          </w:tbl>
          <w:sdt>
            <w:sdtPr>
              <w:rPr>
                <w:rFonts w:ascii="Calibri" w:hAnsi="Calibri" w:cs="Calibri"/>
              </w:rPr>
              <w:id w:val="-1400429964"/>
              <w:placeholder>
                <w:docPart w:val="EE6C35F5012D4A0CA6CC06003A084C78"/>
              </w:placeholder>
            </w:sdtPr>
            <w:sdtEndPr/>
            <w:sdtContent>
              <w:tbl>
                <w:tblPr>
                  <w:tblW w:w="10079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402"/>
                  <w:gridCol w:w="3402"/>
                  <w:gridCol w:w="3275"/>
                </w:tblGrid>
                <w:tr w:rsidR="00E06C26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E06C26" w:rsidRDefault="00E06C26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  <w:sz w:val="22"/>
                          <w:szCs w:val="22"/>
                        </w:rPr>
                        <w:t>[Cosme, Fulanito]</w:t>
                      </w: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990439128"/>
                        <w:placeholder>
                          <w:docPart w:val="EE6C35F5012D4A0CA6CC06003A084C78"/>
                        </w:placeholder>
                      </w:sdtPr>
                      <w:sdtEndPr/>
                      <w:sdtContent>
                        <w:p w:rsidR="00E06C26" w:rsidRPr="003B30F8" w:rsidRDefault="00E06C26" w:rsidP="00604CED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[Jefe de Proyecto]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E06C26" w:rsidP="00604CED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E06C26" w:rsidRPr="003B30F8" w:rsidRDefault="00E06C26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1"/>
                        <w:placeholder>
                          <w:docPart w:val="5F4B641176BC4F479C490EC1A9588995"/>
                        </w:placeholder>
                      </w:sdtPr>
                      <w:sdtEndPr/>
                      <w:sdtContent>
                        <w:p w:rsidR="00E06C26" w:rsidRPr="00C96C94" w:rsidRDefault="00E06C26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[Analista]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E06C26" w:rsidRPr="003B30F8" w:rsidRDefault="00E06C26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47"/>
                        <w:placeholder>
                          <w:docPart w:val="6D3DB76A2C65492B9A2D996527067BB1"/>
                        </w:placeholder>
                      </w:sdtPr>
                      <w:sdtEndPr/>
                      <w:sdtContent>
                        <w:p w:rsidR="00E06C26" w:rsidRPr="00C96C94" w:rsidRDefault="00E06C26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[Desarrollador]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E06C26" w:rsidRPr="003B30F8" w:rsidRDefault="00E06C26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55"/>
                        <w:placeholder>
                          <w:docPart w:val="6AA3503D54C34A52855DA2FBAFD185AA"/>
                        </w:placeholder>
                      </w:sdtPr>
                      <w:sdtEndPr/>
                      <w:sdtContent>
                        <w:p w:rsidR="00E06C26" w:rsidRPr="00C96C94" w:rsidRDefault="00E06C26" w:rsidP="00E06C26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[</w:t>
                          </w:r>
                          <w:proofErr w:type="spellStart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Tester</w:t>
                          </w:r>
                          <w:proofErr w:type="spellEnd"/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]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E06C26" w:rsidP="00E06C26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  <w:tr w:rsidR="00E06C26" w:rsidRPr="003B30F8" w:rsidTr="00E06C26">
                  <w:tc>
                    <w:tcPr>
                      <w:tcW w:w="3402" w:type="dxa"/>
                      <w:shd w:val="clear" w:color="auto" w:fill="auto"/>
                    </w:tcPr>
                    <w:p w:rsidR="00E06C26" w:rsidRPr="003B30F8" w:rsidRDefault="00E06C26" w:rsidP="004F19E7">
                      <w:pPr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  <w:tc>
                    <w:tcPr>
                      <w:tcW w:w="3402" w:type="dxa"/>
                      <w:shd w:val="clear" w:color="auto" w:fill="auto"/>
                    </w:tcPr>
                    <w:sdt>
                      <w:sdtPr>
                        <w:rPr>
                          <w:rFonts w:ascii="Calibri" w:hAnsi="Calibri" w:cs="Calibri"/>
                          <w:sz w:val="22"/>
                          <w:szCs w:val="22"/>
                        </w:rPr>
                        <w:id w:val="15106165"/>
                        <w:placeholder>
                          <w:docPart w:val="A1E32CC703DF4639A25EB395F49AEA20"/>
                        </w:placeholder>
                      </w:sdtPr>
                      <w:sdtEndPr/>
                      <w:sdtContent>
                        <w:p w:rsidR="00E06C26" w:rsidRPr="00C96C94" w:rsidRDefault="00E06C26" w:rsidP="00C96C94">
                          <w:pPr>
                            <w:tabs>
                              <w:tab w:val="left" w:pos="1440"/>
                            </w:tabs>
                            <w:autoSpaceDE w:val="0"/>
                            <w:autoSpaceDN w:val="0"/>
                            <w:adjustRightInd w:val="0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2"/>
                              <w:szCs w:val="22"/>
                            </w:rPr>
                            <w:t>[Cliente]</w:t>
                          </w:r>
                        </w:p>
                      </w:sdtContent>
                    </w:sdt>
                  </w:tc>
                  <w:tc>
                    <w:tcPr>
                      <w:tcW w:w="3275" w:type="dxa"/>
                    </w:tcPr>
                    <w:p w:rsidR="00E06C26" w:rsidRDefault="00397D23" w:rsidP="00C96C94">
                      <w:pPr>
                        <w:tabs>
                          <w:tab w:val="left" w:pos="1440"/>
                        </w:tabs>
                        <w:autoSpaceDE w:val="0"/>
                        <w:autoSpaceDN w:val="0"/>
                        <w:adjustRightInd w:val="0"/>
                        <w:rPr>
                          <w:rFonts w:ascii="Calibri" w:hAnsi="Calibri" w:cs="Calibri"/>
                        </w:rPr>
                      </w:pPr>
                    </w:p>
                  </w:tc>
                </w:tr>
              </w:tbl>
            </w:sdtContent>
          </w:sdt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RPr="005A1F90" w:rsidTr="00E06C26">
        <w:trPr>
          <w:trHeight w:val="360"/>
          <w:jc w:val="center"/>
        </w:trPr>
        <w:tc>
          <w:tcPr>
            <w:tcW w:w="10182" w:type="dxa"/>
            <w:gridSpan w:val="8"/>
            <w:tcBorders>
              <w:top w:val="nil"/>
              <w:left w:val="nil"/>
              <w:bottom w:val="single" w:sz="9" w:space="0" w:color="999999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  <w:p w:rsidR="00CE5F4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 w:rsidRPr="005A1F90"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Desarrollo</w:t>
            </w:r>
          </w:p>
          <w:p w:rsidR="00CE5F40" w:rsidRPr="005A1F90" w:rsidRDefault="00CE5F40" w:rsidP="004F19E7">
            <w:pPr>
              <w:autoSpaceDE w:val="0"/>
              <w:autoSpaceDN w:val="0"/>
              <w:adjustRightInd w:val="0"/>
              <w:jc w:val="center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115"/>
          <w:jc w:val="center"/>
        </w:trPr>
        <w:tc>
          <w:tcPr>
            <w:tcW w:w="6436" w:type="dxa"/>
            <w:gridSpan w:val="5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TEMA</w:t>
            </w:r>
          </w:p>
        </w:tc>
        <w:tc>
          <w:tcPr>
            <w:tcW w:w="8666" w:type="dxa"/>
            <w:gridSpan w:val="7"/>
            <w:tcBorders>
              <w:top w:val="triple" w:sz="4" w:space="0" w:color="auto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Discusión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516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nil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Conclusiones</w:t>
            </w:r>
          </w:p>
        </w:tc>
        <w:tc>
          <w:tcPr>
            <w:tcW w:w="8666" w:type="dxa"/>
            <w:gridSpan w:val="7"/>
            <w:tcBorders>
              <w:top w:val="single" w:sz="9" w:space="0" w:color="999999"/>
              <w:left w:val="nil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10182" w:type="dxa"/>
            <w:gridSpan w:val="8"/>
            <w:tcBorders>
              <w:top w:val="single" w:sz="3" w:space="0" w:color="C0C0C0"/>
              <w:left w:val="single" w:sz="3" w:space="0" w:color="C0C0C0"/>
              <w:bottom w:val="single" w:sz="9" w:space="0" w:color="999999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Planes de acción</w:t>
            </w:r>
          </w:p>
        </w:tc>
        <w:tc>
          <w:tcPr>
            <w:tcW w:w="2408" w:type="dxa"/>
            <w:gridSpan w:val="2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Responsable</w:t>
            </w:r>
          </w:p>
        </w:tc>
        <w:tc>
          <w:tcPr>
            <w:tcW w:w="133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Plazo</w:t>
            </w: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blPrEx>
          <w:tblCellMar>
            <w:left w:w="86" w:type="dxa"/>
            <w:right w:w="86" w:type="dxa"/>
          </w:tblCellMar>
        </w:tblPrEx>
        <w:trPr>
          <w:trHeight w:val="360"/>
          <w:jc w:val="center"/>
        </w:trPr>
        <w:tc>
          <w:tcPr>
            <w:tcW w:w="6436" w:type="dxa"/>
            <w:gridSpan w:val="5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2408" w:type="dxa"/>
            <w:gridSpan w:val="2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  <w:tc>
          <w:tcPr>
            <w:tcW w:w="1338" w:type="dxa"/>
            <w:tcBorders>
              <w:top w:val="single" w:sz="3" w:space="0" w:color="C0C0C0"/>
              <w:left w:val="single" w:sz="3" w:space="0" w:color="C0C0C0"/>
              <w:bottom w:val="single" w:sz="4" w:space="0" w:color="C0C0C0"/>
              <w:right w:val="single" w:sz="3" w:space="0" w:color="C0C0C0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CE5F40" w:rsidTr="00E06C26">
        <w:trPr>
          <w:trHeight w:val="101"/>
          <w:jc w:val="center"/>
        </w:trPr>
        <w:tc>
          <w:tcPr>
            <w:tcW w:w="10182" w:type="dxa"/>
            <w:gridSpan w:val="8"/>
            <w:tcBorders>
              <w:top w:val="single" w:sz="4" w:space="0" w:color="C0C0C0"/>
              <w:left w:val="nil"/>
              <w:bottom w:val="triple" w:sz="4" w:space="0" w:color="auto"/>
              <w:right w:val="nil"/>
            </w:tcBorders>
            <w:shd w:val="clear" w:color="000000" w:fill="FFFFFF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20"/>
          <w:szCs w:val="20"/>
        </w:rPr>
      </w:pPr>
    </w:p>
    <w:tbl>
      <w:tblPr>
        <w:tblW w:w="10080" w:type="dxa"/>
        <w:jc w:val="center"/>
        <w:tblLayout w:type="fixed"/>
        <w:tblCellMar>
          <w:left w:w="86" w:type="dxa"/>
          <w:right w:w="86" w:type="dxa"/>
        </w:tblCellMar>
        <w:tblLook w:val="0000" w:firstRow="0" w:lastRow="0" w:firstColumn="0" w:lastColumn="0" w:noHBand="0" w:noVBand="0"/>
      </w:tblPr>
      <w:tblGrid>
        <w:gridCol w:w="1818"/>
        <w:gridCol w:w="8262"/>
      </w:tblGrid>
      <w:tr w:rsidR="00CE5F40" w:rsidTr="004F19E7">
        <w:trPr>
          <w:trHeight w:val="360"/>
          <w:jc w:val="center"/>
        </w:trPr>
        <w:tc>
          <w:tcPr>
            <w:tcW w:w="1818" w:type="dxa"/>
            <w:tcBorders>
              <w:top w:val="single" w:sz="9" w:space="0" w:color="999999"/>
              <w:left w:val="single" w:sz="3" w:space="0" w:color="C0C0C0"/>
              <w:bottom w:val="single" w:sz="3" w:space="0" w:color="C0C0C0"/>
              <w:right w:val="single" w:sz="3" w:space="0" w:color="C0C0C0"/>
            </w:tcBorders>
            <w:shd w:val="clear" w:color="auto" w:fill="F3F3F3"/>
            <w:vAlign w:val="center"/>
          </w:tcPr>
          <w:p w:rsidR="00CE5F40" w:rsidRDefault="00CE5F40" w:rsidP="004F19E7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Tahoma" w:hAnsi="Tahoma" w:cs="Tahoma"/>
                <w:b/>
                <w:bCs/>
                <w:caps/>
                <w:spacing w:val="4"/>
                <w:sz w:val="16"/>
                <w:szCs w:val="16"/>
              </w:rPr>
              <w:t>PROXIMA REUNION</w:t>
            </w:r>
          </w:p>
        </w:tc>
        <w:sdt>
          <w:sdtPr>
            <w:rPr>
              <w:rFonts w:ascii="Calibri" w:hAnsi="Calibri" w:cs="Calibri"/>
              <w:sz w:val="22"/>
              <w:szCs w:val="22"/>
            </w:rPr>
            <w:id w:val="-2127221357"/>
            <w:placeholder>
              <w:docPart w:val="1AA349B6BA6D4F0B9CC0BDCC45707091"/>
            </w:placeholder>
            <w:showingPlcHdr/>
            <w:date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8262" w:type="dxa"/>
                <w:tcBorders>
                  <w:top w:val="single" w:sz="9" w:space="0" w:color="999999"/>
                  <w:left w:val="single" w:sz="3" w:space="0" w:color="C0C0C0"/>
                  <w:bottom w:val="single" w:sz="3" w:space="0" w:color="C0C0C0"/>
                  <w:right w:val="single" w:sz="3" w:space="0" w:color="C0C0C0"/>
                </w:tcBorders>
                <w:shd w:val="clear" w:color="000000" w:fill="FFFFFF"/>
                <w:vAlign w:val="center"/>
              </w:tcPr>
              <w:p w:rsidR="00CE5F40" w:rsidRDefault="00CE5F40" w:rsidP="004F19E7">
                <w:pPr>
                  <w:autoSpaceDE w:val="0"/>
                  <w:autoSpaceDN w:val="0"/>
                  <w:adjustRightInd w:val="0"/>
                  <w:rPr>
                    <w:rFonts w:ascii="Calibri" w:hAnsi="Calibri" w:cs="Calibri"/>
                  </w:rPr>
                </w:pPr>
                <w:r w:rsidRPr="00EF48AF">
                  <w:rPr>
                    <w:rStyle w:val="Textodelmarcadordeposicin"/>
                    <w:rFonts w:eastAsiaTheme="minorHAnsi"/>
                  </w:rPr>
                  <w:t>Haga clic aquí para escribir una fecha.</w:t>
                </w:r>
              </w:p>
            </w:tc>
          </w:sdtContent>
        </w:sdt>
      </w:tr>
    </w:tbl>
    <w:p w:rsidR="00CE5F40" w:rsidRDefault="00CE5F40" w:rsidP="00CE5F40">
      <w:pPr>
        <w:autoSpaceDE w:val="0"/>
        <w:autoSpaceDN w:val="0"/>
        <w:adjustRightInd w:val="0"/>
        <w:rPr>
          <w:rFonts w:ascii="Tahoma" w:hAnsi="Tahoma" w:cs="Tahoma"/>
          <w:spacing w:val="4"/>
          <w:sz w:val="18"/>
          <w:szCs w:val="18"/>
        </w:rPr>
      </w:pPr>
    </w:p>
    <w:p w:rsidR="00CE5F40" w:rsidRDefault="00CE5F40" w:rsidP="00CE5F40"/>
    <w:p w:rsidR="000D534F" w:rsidRDefault="000D534F"/>
    <w:sectPr w:rsidR="000D534F" w:rsidSect="0062251A">
      <w:headerReference w:type="default" r:id="rId7"/>
      <w:footerReference w:type="default" r:id="rId8"/>
      <w:pgSz w:w="12240" w:h="15840"/>
      <w:pgMar w:top="1417" w:right="1041" w:bottom="1417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23" w:rsidRDefault="00397D23" w:rsidP="00CE5F40">
      <w:r>
        <w:separator/>
      </w:r>
    </w:p>
  </w:endnote>
  <w:endnote w:type="continuationSeparator" w:id="0">
    <w:p w:rsidR="00397D23" w:rsidRDefault="00397D23" w:rsidP="00CE5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ahoma" w:hAnsi="Tahoma" w:cs="Tahoma"/>
        <w:sz w:val="16"/>
        <w:szCs w:val="16"/>
        <w:lang w:val="es-AR"/>
      </w:rPr>
      <w:id w:val="327405551"/>
      <w:docPartObj>
        <w:docPartGallery w:val="Page Numbers (Bottom of Page)"/>
        <w:docPartUnique/>
      </w:docPartObj>
    </w:sdtPr>
    <w:sdtEndPr/>
    <w:sdtContent>
      <w:p w:rsidR="00CE5F40" w:rsidRPr="0062251A" w:rsidRDefault="00F33E3E" w:rsidP="0062251A">
        <w:pPr>
          <w:pStyle w:val="Encabezado"/>
          <w:tabs>
            <w:tab w:val="clear" w:pos="4252"/>
            <w:tab w:val="clear" w:pos="8504"/>
            <w:tab w:val="center" w:pos="5103"/>
            <w:tab w:val="right" w:pos="10206"/>
          </w:tabs>
          <w:jc w:val="right"/>
          <w:rPr>
            <w:rFonts w:ascii="Tahoma" w:hAnsi="Tahoma" w:cs="Tahoma"/>
            <w:sz w:val="16"/>
            <w:szCs w:val="16"/>
            <w:lang w:val="es-AR"/>
          </w:rPr>
        </w:pP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begin"/>
        </w:r>
        <w:r w:rsidR="00CE5F40" w:rsidRPr="0062251A">
          <w:rPr>
            <w:rFonts w:ascii="Tahoma" w:hAnsi="Tahoma" w:cs="Tahoma"/>
            <w:sz w:val="16"/>
            <w:szCs w:val="16"/>
            <w:lang w:val="es-AR"/>
          </w:rPr>
          <w:instrText>PAGE   \* MERGEFORMAT</w:instrTex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separate"/>
        </w:r>
        <w:r w:rsidR="00040822">
          <w:rPr>
            <w:rFonts w:ascii="Tahoma" w:hAnsi="Tahoma" w:cs="Tahoma"/>
            <w:noProof/>
            <w:sz w:val="16"/>
            <w:szCs w:val="16"/>
            <w:lang w:val="es-AR"/>
          </w:rPr>
          <w:t>1</w:t>
        </w:r>
        <w:r w:rsidRPr="0062251A">
          <w:rPr>
            <w:rFonts w:ascii="Tahoma" w:hAnsi="Tahoma" w:cs="Tahoma"/>
            <w:sz w:val="16"/>
            <w:szCs w:val="16"/>
            <w:lang w:val="es-AR"/>
          </w:rPr>
          <w:fldChar w:fldCharType="end"/>
        </w:r>
      </w:p>
    </w:sdtContent>
  </w:sdt>
  <w:p w:rsidR="00CE5F40" w:rsidRDefault="00CE5F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23" w:rsidRDefault="00397D23" w:rsidP="00CE5F40">
      <w:r>
        <w:separator/>
      </w:r>
    </w:p>
  </w:footnote>
  <w:footnote w:type="continuationSeparator" w:id="0">
    <w:p w:rsidR="00397D23" w:rsidRDefault="00397D23" w:rsidP="00CE5F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6C94" w:rsidRPr="0062251A" w:rsidRDefault="00C96C94" w:rsidP="0062251A">
    <w:pPr>
      <w:pStyle w:val="Encabezado"/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  <w:lang w:val="es-AR"/>
      </w:rPr>
    </w:pPr>
    <w:r w:rsidRPr="0062251A">
      <w:rPr>
        <w:rFonts w:ascii="Tahoma" w:hAnsi="Tahoma" w:cs="Tahoma"/>
        <w:sz w:val="16"/>
        <w:szCs w:val="16"/>
        <w:lang w:val="es-AR"/>
      </w:rPr>
      <w:t xml:space="preserve">Laboratorio de 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noProof/>
        <w:sz w:val="16"/>
        <w:szCs w:val="16"/>
        <w:lang w:val="es-AR" w:eastAsia="es-AR"/>
      </w:rPr>
      <w:drawing>
        <wp:inline distT="0" distB="0" distL="0" distR="0">
          <wp:extent cx="1304925" cy="304800"/>
          <wp:effectExtent l="19050" t="0" r="9525" b="0"/>
          <wp:docPr id="1" name="Imagen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492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62251A">
      <w:rPr>
        <w:rFonts w:ascii="Tahoma" w:hAnsi="Tahoma" w:cs="Tahoma"/>
        <w:sz w:val="16"/>
        <w:szCs w:val="16"/>
        <w:lang w:val="es-AR"/>
      </w:rPr>
      <w:tab/>
      <w:t>Minuta de Reunión Formal de Avance</w:t>
    </w:r>
  </w:p>
  <w:p w:rsidR="00C96C94" w:rsidRPr="0062251A" w:rsidRDefault="00C96C94" w:rsidP="0062251A">
    <w:pPr>
      <w:pStyle w:val="Encabezado"/>
      <w:pBdr>
        <w:bottom w:val="single" w:sz="4" w:space="1" w:color="auto"/>
      </w:pBdr>
      <w:tabs>
        <w:tab w:val="clear" w:pos="4252"/>
        <w:tab w:val="clear" w:pos="8504"/>
        <w:tab w:val="center" w:pos="5103"/>
        <w:tab w:val="right" w:pos="10206"/>
      </w:tabs>
      <w:rPr>
        <w:rFonts w:ascii="Tahoma" w:hAnsi="Tahoma" w:cs="Tahoma"/>
        <w:sz w:val="16"/>
        <w:szCs w:val="16"/>
      </w:rPr>
    </w:pPr>
    <w:r w:rsidRPr="0062251A">
      <w:rPr>
        <w:rFonts w:ascii="Tahoma" w:hAnsi="Tahoma" w:cs="Tahoma"/>
        <w:sz w:val="16"/>
        <w:szCs w:val="16"/>
        <w:lang w:val="es-AR"/>
      </w:rPr>
      <w:t>Construcción de Software</w:t>
    </w:r>
    <w:r w:rsidRPr="0062251A">
      <w:rPr>
        <w:rFonts w:ascii="Tahoma" w:hAnsi="Tahoma" w:cs="Tahoma"/>
        <w:sz w:val="16"/>
        <w:szCs w:val="16"/>
        <w:lang w:val="es-AR"/>
      </w:rPr>
      <w:tab/>
    </w:r>
    <w:r w:rsidRPr="0062251A">
      <w:rPr>
        <w:rFonts w:ascii="Tahoma" w:hAnsi="Tahoma" w:cs="Tahoma"/>
        <w:sz w:val="16"/>
        <w:szCs w:val="16"/>
        <w:lang w:val="es-AR"/>
      </w:rPr>
      <w:tab/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822"/>
    <w:rsid w:val="00040822"/>
    <w:rsid w:val="000D534F"/>
    <w:rsid w:val="001E59EC"/>
    <w:rsid w:val="002A63FB"/>
    <w:rsid w:val="00397D23"/>
    <w:rsid w:val="00604CED"/>
    <w:rsid w:val="0062251A"/>
    <w:rsid w:val="006A6FCE"/>
    <w:rsid w:val="00875A70"/>
    <w:rsid w:val="00C96C94"/>
    <w:rsid w:val="00CC0822"/>
    <w:rsid w:val="00CE5F40"/>
    <w:rsid w:val="00E06C26"/>
    <w:rsid w:val="00F16BDB"/>
    <w:rsid w:val="00F33E3E"/>
    <w:rsid w:val="00FD0A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17E676-D1AC-4B6D-9C29-58685BBF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5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E5F4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F4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F40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nhideWhenUsed/>
    <w:rsid w:val="00CE5F4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CE5F4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F40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doy\Google%20Drive\Docencia\%5bUNGS%5d%20Laboratorio%20de%20Construcci&#243;n%20de%20Software%20-%20PP%20I\Minuta_de_Reunion_Formal_de_Avan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DB208E17014915B17EA2AFCD098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1C9AE-D5C5-4F66-9FD7-D541DFA44405}"/>
      </w:docPartPr>
      <w:docPartBody>
        <w:p w:rsidR="00000000" w:rsidRDefault="00642804">
          <w:pPr>
            <w:pStyle w:val="20DB208E17014915B17EA2AFCD098976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AA349B6BA6D4F0B9CC0BDCC45707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B46B-09D9-4558-8144-2F499E01DCF0}"/>
      </w:docPartPr>
      <w:docPartBody>
        <w:p w:rsidR="00000000" w:rsidRDefault="00642804">
          <w:pPr>
            <w:pStyle w:val="1AA349B6BA6D4F0B9CC0BDCC45707091"/>
          </w:pPr>
          <w:r w:rsidRPr="00EF48A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E6C35F5012D4A0CA6CC06003A084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674F5-2398-4760-8215-A3DB8175B124}"/>
      </w:docPartPr>
      <w:docPartBody>
        <w:p w:rsidR="00000000" w:rsidRDefault="00642804">
          <w:pPr>
            <w:pStyle w:val="EE6C35F5012D4A0CA6CC06003A084C78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F4B641176BC4F479C490EC1A9588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5EF726-1F6E-4794-B644-69AF31AE7634}"/>
      </w:docPartPr>
      <w:docPartBody>
        <w:p w:rsidR="00000000" w:rsidRDefault="00642804">
          <w:pPr>
            <w:pStyle w:val="5F4B641176BC4F479C490EC1A9588995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D3DB76A2C65492B9A2D996527067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A9740-A357-4672-96B0-D9C8A7DFC9D8}"/>
      </w:docPartPr>
      <w:docPartBody>
        <w:p w:rsidR="00000000" w:rsidRDefault="00642804">
          <w:pPr>
            <w:pStyle w:val="6D3DB76A2C65492B9A2D996527067BB1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AA3503D54C34A52855DA2FBAFD18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564064-14F1-4AF9-A6FB-CAFB5DD345A1}"/>
      </w:docPartPr>
      <w:docPartBody>
        <w:p w:rsidR="00000000" w:rsidRDefault="00642804">
          <w:pPr>
            <w:pStyle w:val="6AA3503D54C34A52855DA2FBAFD185AA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1E32CC703DF4639A25EB395F49A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C8728-07FC-4B76-81EB-EF6A6C4DF5EC}"/>
      </w:docPartPr>
      <w:docPartBody>
        <w:p w:rsidR="00000000" w:rsidRDefault="00642804">
          <w:pPr>
            <w:pStyle w:val="A1E32CC703DF4639A25EB395F49AEA20"/>
          </w:pPr>
          <w:r w:rsidRPr="00EF48AF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804"/>
    <w:rsid w:val="0064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20DB208E17014915B17EA2AFCD098976">
    <w:name w:val="20DB208E17014915B17EA2AFCD098976"/>
  </w:style>
  <w:style w:type="paragraph" w:customStyle="1" w:styleId="1AA349B6BA6D4F0B9CC0BDCC45707091">
    <w:name w:val="1AA349B6BA6D4F0B9CC0BDCC45707091"/>
  </w:style>
  <w:style w:type="paragraph" w:customStyle="1" w:styleId="EE6C35F5012D4A0CA6CC06003A084C78">
    <w:name w:val="EE6C35F5012D4A0CA6CC06003A084C78"/>
  </w:style>
  <w:style w:type="paragraph" w:customStyle="1" w:styleId="5F4B641176BC4F479C490EC1A9588995">
    <w:name w:val="5F4B641176BC4F479C490EC1A9588995"/>
  </w:style>
  <w:style w:type="paragraph" w:customStyle="1" w:styleId="6D3DB76A2C65492B9A2D996527067BB1">
    <w:name w:val="6D3DB76A2C65492B9A2D996527067BB1"/>
  </w:style>
  <w:style w:type="paragraph" w:customStyle="1" w:styleId="6AA3503D54C34A52855DA2FBAFD185AA">
    <w:name w:val="6AA3503D54C34A52855DA2FBAFD185AA"/>
  </w:style>
  <w:style w:type="paragraph" w:customStyle="1" w:styleId="A1E32CC703DF4639A25EB395F49AEA20">
    <w:name w:val="A1E32CC703DF4639A25EB395F49AEA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42AE6C-7C59-4F25-92D2-1A0A2A15F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Minuta_de_Reunion_Formal_de_Avance.dotx</Template>
  <TotalTime>1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2</cp:revision>
  <dcterms:created xsi:type="dcterms:W3CDTF">2019-09-12T01:52:00Z</dcterms:created>
  <dcterms:modified xsi:type="dcterms:W3CDTF">2019-09-12T01:53:00Z</dcterms:modified>
</cp:coreProperties>
</file>